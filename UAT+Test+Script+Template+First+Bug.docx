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</w:t>
            </w:r>
            <w:r w:rsidR="00152E83">
              <w:rPr>
                <w:color w:val="0000FF"/>
                <w:sz w:val="24"/>
                <w:szCs w:val="24"/>
              </w:rPr>
              <w:t xml:space="preserve"> Testing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2E8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Booking,</w:t>
            </w:r>
            <w:r w:rsidR="001E56DD">
              <w:rPr>
                <w:color w:val="0000FF"/>
                <w:sz w:val="24"/>
                <w:szCs w:val="24"/>
              </w:rPr>
              <w:t xml:space="preserve">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52E83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Finding the first bug through the process from starting to end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52E83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should able to book room and check in the hotel</w:t>
            </w:r>
            <w:r w:rsidR="001E56DD">
              <w:rPr>
                <w:color w:val="0000FF"/>
                <w:sz w:val="24"/>
                <w:szCs w:val="24"/>
              </w:rPr>
              <w:t>. After</w:t>
            </w:r>
            <w:r>
              <w:rPr>
                <w:color w:val="0000FF"/>
                <w:sz w:val="24"/>
                <w:szCs w:val="24"/>
              </w:rPr>
              <w:t xml:space="preserve"> that, customer should be able to </w:t>
            </w:r>
            <w:r w:rsidR="001E56DD">
              <w:rPr>
                <w:color w:val="0000FF"/>
                <w:sz w:val="24"/>
                <w:szCs w:val="24"/>
              </w:rPr>
              <w:t xml:space="preserve">record service </w:t>
            </w:r>
            <w:r>
              <w:rPr>
                <w:color w:val="0000FF"/>
                <w:sz w:val="24"/>
                <w:szCs w:val="24"/>
              </w:rPr>
              <w:t>which he uses</w:t>
            </w:r>
            <w:r w:rsidR="001E56DD">
              <w:rPr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 xml:space="preserve"> And at end he can check</w:t>
            </w:r>
            <w:r w:rsidR="001E56DD">
              <w:rPr>
                <w:color w:val="0000FF"/>
                <w:sz w:val="24"/>
                <w:szCs w:val="24"/>
              </w:rPr>
              <w:t>-out</w:t>
            </w:r>
            <w:r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52E8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Once </w:t>
            </w:r>
            <w:r w:rsidR="001E56DD">
              <w:rPr>
                <w:color w:val="0000FF"/>
                <w:sz w:val="24"/>
                <w:szCs w:val="24"/>
              </w:rPr>
              <w:t xml:space="preserve">checking-out, record service should </w:t>
            </w:r>
            <w:r>
              <w:rPr>
                <w:color w:val="0000FF"/>
                <w:sz w:val="24"/>
                <w:szCs w:val="24"/>
              </w:rPr>
              <w:t>charge</w:t>
            </w:r>
            <w:r w:rsidR="001E56DD">
              <w:rPr>
                <w:color w:val="0000FF"/>
                <w:sz w:val="24"/>
                <w:szCs w:val="24"/>
              </w:rPr>
              <w:t xml:space="preserve"> should be </w:t>
            </w:r>
            <w:r>
              <w:rPr>
                <w:color w:val="0000FF"/>
                <w:sz w:val="24"/>
                <w:szCs w:val="24"/>
              </w:rPr>
              <w:t>invoiced to total bill</w:t>
            </w:r>
            <w:r w:rsidR="001E56DD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52E8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Error is</w:t>
            </w:r>
            <w:r w:rsidR="001E56DD">
              <w:rPr>
                <w:b/>
                <w:bCs/>
                <w:color w:val="FF0000"/>
                <w:sz w:val="24"/>
              </w:rPr>
              <w:t xml:space="preserve">, </w:t>
            </w:r>
            <w:r w:rsidR="008A0973">
              <w:rPr>
                <w:b/>
                <w:bCs/>
                <w:color w:val="FF0000"/>
                <w:sz w:val="24"/>
              </w:rPr>
              <w:t>after</w:t>
            </w:r>
            <w:r>
              <w:rPr>
                <w:b/>
                <w:bCs/>
                <w:color w:val="FF0000"/>
                <w:sz w:val="24"/>
              </w:rPr>
              <w:t xml:space="preserve"> customer</w:t>
            </w:r>
            <w:r w:rsidR="008A0973">
              <w:rPr>
                <w:b/>
                <w:bCs/>
                <w:color w:val="FF0000"/>
                <w:sz w:val="24"/>
              </w:rPr>
              <w:t xml:space="preserve"> checking-out, </w:t>
            </w:r>
            <w:r>
              <w:rPr>
                <w:b/>
                <w:bCs/>
                <w:color w:val="FF0000"/>
                <w:sz w:val="24"/>
              </w:rPr>
              <w:t>all the extra charged from the record service was not able to add to the final invoice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74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D743C" w:rsidRDefault="001D743C" w:rsidP="001D74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D743C" w:rsidRPr="00854E58" w:rsidRDefault="001D743C" w:rsidP="001D74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  <w:szCs w:val="24"/>
              </w:rPr>
              <w:t>Running the program main.java</w:t>
            </w:r>
          </w:p>
        </w:tc>
        <w:tc>
          <w:tcPr>
            <w:tcW w:w="5596" w:type="dxa"/>
          </w:tcPr>
          <w:p w:rsidR="001D743C" w:rsidRPr="00254EB9" w:rsidRDefault="001D743C" w:rsidP="001D7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run without errors</w:t>
            </w:r>
          </w:p>
        </w:tc>
        <w:tc>
          <w:tcPr>
            <w:tcW w:w="714" w:type="dxa"/>
          </w:tcPr>
          <w:p w:rsidR="001D743C" w:rsidRDefault="001D743C" w:rsidP="001D743C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1D743C" w:rsidRDefault="001D743C" w:rsidP="001D743C">
            <w:pPr>
              <w:pStyle w:val="RowHeadings"/>
              <w:spacing w:before="80" w:after="80"/>
            </w:pPr>
          </w:p>
        </w:tc>
      </w:tr>
      <w:tr w:rsidR="001D74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D743C" w:rsidRDefault="001D743C" w:rsidP="001D74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D743C" w:rsidRDefault="001D743C" w:rsidP="001D74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>Make a new reservation</w:t>
            </w:r>
          </w:p>
        </w:tc>
        <w:tc>
          <w:tcPr>
            <w:tcW w:w="5596" w:type="dxa"/>
          </w:tcPr>
          <w:p w:rsidR="001D743C" w:rsidRDefault="001D743C" w:rsidP="001D743C">
            <w:pPr>
              <w:pStyle w:val="bp"/>
              <w:rPr>
                <w:sz w:val="24"/>
              </w:rPr>
            </w:pPr>
            <w:r>
              <w:rPr>
                <w:sz w:val="24"/>
                <w:szCs w:val="24"/>
              </w:rPr>
              <w:t>Able to make reservation for the customer with all the details regarding to the booking like customer information, length of stay and card details etc.</w:t>
            </w:r>
          </w:p>
        </w:tc>
        <w:tc>
          <w:tcPr>
            <w:tcW w:w="714" w:type="dxa"/>
          </w:tcPr>
          <w:p w:rsidR="001D743C" w:rsidRDefault="001D743C" w:rsidP="001D743C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1D743C" w:rsidRDefault="001D743C" w:rsidP="001D743C">
            <w:pPr>
              <w:pStyle w:val="RowHeadings"/>
              <w:spacing w:before="80" w:after="80"/>
            </w:pPr>
          </w:p>
        </w:tc>
      </w:tr>
      <w:tr w:rsid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with conformation number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should be able to check in hotel with conformation number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</w:pPr>
          </w:p>
        </w:tc>
      </w:tr>
      <w:tr w:rsid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using record service 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should be able to use services after check in hotel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</w:pPr>
          </w:p>
        </w:tc>
      </w:tr>
      <w:tr w:rsid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bills by using servicers opted by customer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Invoiced amount should be shown when customer add services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</w:pPr>
          </w:p>
        </w:tc>
      </w:tr>
      <w:tr w:rsid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the room with room ID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was able to check out the room with room ID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</w:pPr>
          </w:p>
        </w:tc>
      </w:tr>
      <w:tr w:rsid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invoiced amount need to be go through card during check out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should be shown during check out and to be paid by customer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E85A96" w:rsidTr="00E85A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8"/>
        </w:trPr>
        <w:tc>
          <w:tcPr>
            <w:tcW w:w="558" w:type="dxa"/>
            <w:tcBorders>
              <w:right w:val="single" w:sz="4" w:space="0" w:color="auto"/>
            </w:tcBorders>
          </w:tcPr>
          <w:p w:rsidR="00E85A96" w:rsidRDefault="00E85A96" w:rsidP="00E85A9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the system</w:t>
            </w:r>
          </w:p>
        </w:tc>
        <w:tc>
          <w:tcPr>
            <w:tcW w:w="5596" w:type="dxa"/>
          </w:tcPr>
          <w:p w:rsidR="00E85A96" w:rsidRPr="00254EB9" w:rsidRDefault="00E85A96" w:rsidP="00E85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should get terminate once select quit. </w:t>
            </w: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E85A96" w:rsidRDefault="00E85A96" w:rsidP="00E85A96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  <w:bookmarkStart w:id="0" w:name="_GoBack"/>
      <w:bookmarkEnd w:id="0"/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A7" w:rsidRDefault="005E50A7">
      <w:r>
        <w:separator/>
      </w:r>
    </w:p>
  </w:endnote>
  <w:endnote w:type="continuationSeparator" w:id="0">
    <w:p w:rsidR="005E50A7" w:rsidRDefault="005E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83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083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A7" w:rsidRDefault="005E50A7">
      <w:r>
        <w:separator/>
      </w:r>
    </w:p>
  </w:footnote>
  <w:footnote w:type="continuationSeparator" w:id="0">
    <w:p w:rsidR="005E50A7" w:rsidRDefault="005E5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D469E9" w:rsidP="00B71A35">
          <w:r>
            <w:t xml:space="preserve">  Date:  &lt;1</w:t>
          </w:r>
          <w:r w:rsidR="00152E83">
            <w:t>4</w:t>
          </w:r>
          <w:r w:rsidR="00A37650">
            <w:t>/</w:t>
          </w:r>
          <w:r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8D0E1D"/>
    <w:multiLevelType w:val="hybridMultilevel"/>
    <w:tmpl w:val="416898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2E83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43C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E50A7"/>
    <w:rsid w:val="005F0EB8"/>
    <w:rsid w:val="00604AE4"/>
    <w:rsid w:val="00620950"/>
    <w:rsid w:val="00635CE7"/>
    <w:rsid w:val="00646C70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A96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8F3A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Himalay Patel</cp:lastModifiedBy>
  <cp:revision>14</cp:revision>
  <cp:lastPrinted>2003-10-05T22:49:00Z</cp:lastPrinted>
  <dcterms:created xsi:type="dcterms:W3CDTF">2015-07-22T01:50:00Z</dcterms:created>
  <dcterms:modified xsi:type="dcterms:W3CDTF">2018-10-14T10:25:00Z</dcterms:modified>
</cp:coreProperties>
</file>